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60" w:type="pct"/>
        <w:tblInd w:w="-450" w:type="dxa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2070"/>
        <w:gridCol w:w="7019"/>
      </w:tblGrid>
      <w:tr w:rsidR="00DC764B" w:rsidTr="001369B9">
        <w:trPr>
          <w:trHeight w:val="1440"/>
        </w:trPr>
        <w:tc>
          <w:tcPr>
            <w:tcW w:w="2070" w:type="dxa"/>
          </w:tcPr>
          <w:p w:rsidR="00DC764B" w:rsidRDefault="00DC764B"/>
        </w:tc>
        <w:tc>
          <w:tcPr>
            <w:tcW w:w="7019" w:type="dxa"/>
          </w:tcPr>
          <w:p w:rsidR="00DC764B" w:rsidRPr="001369B9" w:rsidRDefault="00752F6A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Your Name"/>
                <w:tag w:val=""/>
                <w:id w:val="1103681501"/>
                <w:placeholder>
                  <w:docPart w:val="A6ECD63F4DE54E089A059D7B76D92D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483C91" w:rsidRPr="001369B9">
                  <w:rPr>
                    <w:rFonts w:ascii="Times New Roman" w:hAnsi="Times New Roman" w:cs="Times New Roman"/>
                    <w:sz w:val="28"/>
                    <w:szCs w:val="28"/>
                  </w:rPr>
                  <w:t>Malathi Moopanar</w:t>
                </w:r>
              </w:sdtContent>
            </w:sdt>
          </w:p>
          <w:p w:rsidR="00DC764B" w:rsidRPr="001369B9" w:rsidRDefault="00993D3F">
            <w:pPr>
              <w:pStyle w:val="ContactInformation"/>
              <w:rPr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4/605,Omkar Society, Gauri Shankar wadi,Pantanagr,Ghatkopar(E),Mumbai-75,Ph:9004822445</w:t>
            </w:r>
          </w:p>
        </w:tc>
      </w:tr>
      <w:tr w:rsidR="00DC764B" w:rsidTr="001369B9">
        <w:sdt>
          <w:sdtPr>
            <w:rPr>
              <w:rFonts w:ascii="Times New Roman" w:hAnsi="Times New Roman"/>
            </w:rPr>
            <w:id w:val="733590866"/>
            <w:placeholder>
              <w:docPart w:val="B7960F9979E644088AFFDCF0AFE937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DC764B" w:rsidRPr="00CB096B" w:rsidRDefault="00752F6A">
                <w:pPr>
                  <w:pStyle w:val="Heading1"/>
                  <w:rPr>
                    <w:rFonts w:ascii="Times New Roman" w:hAnsi="Times New Roman"/>
                  </w:rPr>
                </w:pPr>
                <w:r w:rsidRPr="00CB096B">
                  <w:rPr>
                    <w:rFonts w:ascii="Times New Roman" w:hAnsi="Times New Roman"/>
                    <w:sz w:val="24"/>
                    <w:szCs w:val="24"/>
                  </w:rPr>
                  <w:t>Objective</w:t>
                </w:r>
              </w:p>
            </w:tc>
          </w:sdtContent>
        </w:sdt>
        <w:tc>
          <w:tcPr>
            <w:tcW w:w="7019" w:type="dxa"/>
          </w:tcPr>
          <w:p w:rsidR="00DC764B" w:rsidRPr="001369B9" w:rsidRDefault="00993D3F" w:rsidP="0099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Over 1.5 </w:t>
            </w: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 years of experience in Eagle PACE Development, Maintenance &amp; Support function </w:t>
            </w:r>
            <w:r w:rsidRPr="001369B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Asset management &amp; Capital markets domain</w:t>
            </w:r>
            <w:r w:rsidRPr="001369B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,</w:t>
            </w: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as well as oracle and PL/SQL,</w:t>
            </w:r>
          </w:p>
        </w:tc>
      </w:tr>
      <w:tr w:rsidR="00DC764B" w:rsidTr="001369B9">
        <w:tc>
          <w:tcPr>
            <w:tcW w:w="2070" w:type="dxa"/>
          </w:tcPr>
          <w:p w:rsidR="00DC764B" w:rsidRPr="00CB096B" w:rsidRDefault="00381AE9" w:rsidP="00381AE9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CB096B">
              <w:rPr>
                <w:rFonts w:ascii="Times New Roman" w:hAnsi="Times New Roman"/>
                <w:sz w:val="24"/>
                <w:szCs w:val="24"/>
              </w:rPr>
              <w:t>Experience</w:t>
            </w:r>
          </w:p>
        </w:tc>
        <w:tc>
          <w:tcPr>
            <w:tcW w:w="7019" w:type="dxa"/>
          </w:tcPr>
          <w:p w:rsidR="00DC764B" w:rsidRPr="001369B9" w:rsidRDefault="00381AE9" w:rsidP="001369B9">
            <w:pPr>
              <w:pStyle w:val="Date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i w:val="0"/>
                <w:sz w:val="24"/>
                <w:szCs w:val="24"/>
              </w:rPr>
              <w:t>Strong knowledge in analysis of Eagle PACE technical issues &amp; its resolution</w:t>
            </w:r>
            <w:r w:rsidRPr="001369B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 w:rsidRPr="001369B9">
              <w:rPr>
                <w:rFonts w:ascii="Times New Roman" w:hAnsi="Times New Roman" w:cs="Times New Roman"/>
                <w:i w:val="0"/>
                <w:sz w:val="24"/>
                <w:szCs w:val="24"/>
              </w:rPr>
              <w:t>Having good exposure to Oracle PL/SQL development at Intermediate level</w:t>
            </w:r>
            <w:r w:rsidR="00617C0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 w:rsidRPr="001369B9">
              <w:rPr>
                <w:rFonts w:ascii="Times New Roman" w:hAnsi="Times New Roman" w:cs="Times New Roman"/>
                <w:i w:val="0"/>
                <w:sz w:val="24"/>
                <w:szCs w:val="24"/>
              </w:rPr>
              <w:t>Having good exposure in Eagle PACE/STAR Uploader, Exporter, Panels, Scheduler &amp; Message center</w:t>
            </w:r>
            <w:bookmarkStart w:id="0" w:name="_GoBack"/>
            <w:bookmarkEnd w:id="0"/>
          </w:p>
        </w:tc>
      </w:tr>
      <w:tr w:rsidR="00DC764B" w:rsidTr="001369B9">
        <w:tc>
          <w:tcPr>
            <w:tcW w:w="2070" w:type="dxa"/>
          </w:tcPr>
          <w:p w:rsidR="00DC764B" w:rsidRPr="00CB096B" w:rsidRDefault="00381AE9" w:rsidP="00381AE9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CB096B">
              <w:rPr>
                <w:rFonts w:ascii="Times New Roman" w:hAnsi="Times New Roman"/>
                <w:sz w:val="24"/>
                <w:szCs w:val="24"/>
              </w:rPr>
              <w:t>Technical Skills</w:t>
            </w:r>
          </w:p>
          <w:p w:rsidR="00AB1161" w:rsidRPr="00CB096B" w:rsidRDefault="00AB1161" w:rsidP="00AB1161">
            <w:pPr>
              <w:rPr>
                <w:rFonts w:ascii="Times New Roman" w:hAnsi="Times New Roman" w:cs="Times New Roman"/>
              </w:rPr>
            </w:pPr>
          </w:p>
          <w:p w:rsidR="00AB1161" w:rsidRPr="00CB096B" w:rsidRDefault="00AB1161" w:rsidP="00AB1161">
            <w:pPr>
              <w:rPr>
                <w:rFonts w:ascii="Times New Roman" w:hAnsi="Times New Roman" w:cs="Times New Roman"/>
              </w:rPr>
            </w:pPr>
          </w:p>
          <w:p w:rsidR="00AB1161" w:rsidRPr="00CB096B" w:rsidRDefault="00AB1161" w:rsidP="00AB1161">
            <w:pPr>
              <w:rPr>
                <w:rFonts w:ascii="Times New Roman" w:hAnsi="Times New Roman" w:cs="Times New Roman"/>
              </w:rPr>
            </w:pPr>
          </w:p>
          <w:p w:rsidR="00AB1161" w:rsidRPr="00CB096B" w:rsidRDefault="00AB1161" w:rsidP="00AB1161">
            <w:pPr>
              <w:rPr>
                <w:rFonts w:ascii="Times New Roman" w:hAnsi="Times New Roman" w:cs="Times New Roman"/>
              </w:rPr>
            </w:pPr>
          </w:p>
          <w:p w:rsidR="00AB1161" w:rsidRPr="00CB096B" w:rsidRDefault="00AB1161" w:rsidP="00AB1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96B">
              <w:rPr>
                <w:rFonts w:ascii="Times New Roman" w:hAnsi="Times New Roman" w:cs="Times New Roman"/>
                <w:b/>
                <w:sz w:val="24"/>
                <w:szCs w:val="24"/>
              </w:rPr>
              <w:t>Educational Qualification:</w:t>
            </w:r>
          </w:p>
          <w:p w:rsidR="00FA387D" w:rsidRPr="00CB096B" w:rsidRDefault="00FA387D" w:rsidP="00AB1161">
            <w:pPr>
              <w:rPr>
                <w:rFonts w:ascii="Times New Roman" w:hAnsi="Times New Roman" w:cs="Times New Roman"/>
                <w:b/>
              </w:rPr>
            </w:pPr>
          </w:p>
          <w:p w:rsidR="00FA387D" w:rsidRPr="00CB096B" w:rsidRDefault="00FA387D" w:rsidP="00AB1161">
            <w:pPr>
              <w:rPr>
                <w:rFonts w:ascii="Times New Roman" w:hAnsi="Times New Roman" w:cs="Times New Roman"/>
                <w:b/>
              </w:rPr>
            </w:pPr>
          </w:p>
          <w:p w:rsidR="00FA387D" w:rsidRPr="00CB096B" w:rsidRDefault="00FA387D" w:rsidP="00AB11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19" w:type="dxa"/>
          </w:tcPr>
          <w:p w:rsidR="00381AE9" w:rsidRPr="001369B9" w:rsidRDefault="00381AE9" w:rsidP="00381AE9">
            <w:pPr>
              <w:pStyle w:val="BodyText"/>
              <w:tabs>
                <w:tab w:val="left" w:pos="-90"/>
              </w:tabs>
              <w:rPr>
                <w:rFonts w:ascii="Times New Roman" w:hAnsi="Times New Roman"/>
                <w:bCs/>
              </w:rPr>
            </w:pPr>
            <w:r w:rsidRPr="001369B9">
              <w:rPr>
                <w:rFonts w:ascii="Times New Roman" w:hAnsi="Times New Roman"/>
                <w:bCs/>
              </w:rPr>
              <w:t>Database:</w:t>
            </w:r>
            <w:r w:rsidRPr="001369B9">
              <w:rPr>
                <w:rFonts w:ascii="Times New Roman" w:hAnsi="Times New Roman"/>
                <w:b/>
                <w:bCs/>
              </w:rPr>
              <w:t xml:space="preserve"> </w:t>
            </w:r>
            <w:r w:rsidRPr="001369B9">
              <w:rPr>
                <w:rStyle w:val="jd21"/>
                <w:rFonts w:ascii="Times New Roman" w:hAnsi="Times New Roman"/>
                <w:sz w:val="24"/>
                <w:szCs w:val="24"/>
              </w:rPr>
              <w:t>MS SQL Server 2000/2005, Oracle PL/SQL</w:t>
            </w:r>
          </w:p>
          <w:p w:rsidR="00381AE9" w:rsidRPr="001369B9" w:rsidRDefault="00381AE9" w:rsidP="00381AE9">
            <w:pPr>
              <w:pStyle w:val="BodyText"/>
              <w:tabs>
                <w:tab w:val="left" w:pos="-90"/>
              </w:tabs>
              <w:rPr>
                <w:rFonts w:ascii="Times New Roman" w:hAnsi="Times New Roman"/>
                <w:bCs/>
              </w:rPr>
            </w:pPr>
            <w:r w:rsidRPr="001369B9">
              <w:rPr>
                <w:rFonts w:ascii="Times New Roman" w:hAnsi="Times New Roman"/>
                <w:bCs/>
              </w:rPr>
              <w:t>Application:</w:t>
            </w:r>
            <w:r w:rsidRPr="001369B9">
              <w:rPr>
                <w:rFonts w:ascii="Times New Roman" w:hAnsi="Times New Roman"/>
                <w:b/>
                <w:bCs/>
              </w:rPr>
              <w:t xml:space="preserve"> </w:t>
            </w:r>
            <w:r w:rsidRPr="001369B9">
              <w:rPr>
                <w:rFonts w:ascii="Times New Roman" w:hAnsi="Times New Roman"/>
                <w:bCs/>
              </w:rPr>
              <w:t xml:space="preserve">Eagle PACE/STAR </w:t>
            </w:r>
            <w:r w:rsidRPr="001369B9">
              <w:rPr>
                <w:rFonts w:ascii="Times New Roman" w:hAnsi="Times New Roman"/>
                <w:bCs/>
              </w:rPr>
              <w:t>13</w:t>
            </w:r>
          </w:p>
          <w:p w:rsidR="00381AE9" w:rsidRPr="001369B9" w:rsidRDefault="00381AE9" w:rsidP="00381AE9">
            <w:pPr>
              <w:pStyle w:val="BodyText"/>
              <w:tabs>
                <w:tab w:val="left" w:pos="-90"/>
              </w:tabs>
              <w:rPr>
                <w:rFonts w:ascii="Times New Roman" w:hAnsi="Times New Roman"/>
                <w:b/>
                <w:bCs/>
              </w:rPr>
            </w:pPr>
            <w:r w:rsidRPr="001369B9">
              <w:rPr>
                <w:rFonts w:ascii="Times New Roman" w:hAnsi="Times New Roman"/>
                <w:bCs/>
              </w:rPr>
              <w:t>Job Scheduling Tools:</w:t>
            </w:r>
            <w:r w:rsidRPr="001369B9">
              <w:rPr>
                <w:rFonts w:ascii="Times New Roman" w:hAnsi="Times New Roman"/>
                <w:b/>
                <w:bCs/>
              </w:rPr>
              <w:t xml:space="preserve"> </w:t>
            </w:r>
            <w:r w:rsidRPr="001369B9">
              <w:rPr>
                <w:rFonts w:ascii="Times New Roman" w:hAnsi="Times New Roman"/>
                <w:bCs/>
              </w:rPr>
              <w:t>Autosys</w:t>
            </w:r>
          </w:p>
          <w:p w:rsidR="00DC764B" w:rsidRPr="001369B9" w:rsidRDefault="00381AE9" w:rsidP="00381AE9">
            <w:pPr>
              <w:pStyle w:val="BodyText"/>
              <w:tabs>
                <w:tab w:val="left" w:pos="-90"/>
              </w:tabs>
              <w:rPr>
                <w:rFonts w:ascii="Times New Roman" w:hAnsi="Times New Roman"/>
                <w:bCs/>
              </w:rPr>
            </w:pPr>
            <w:r w:rsidRPr="001369B9">
              <w:rPr>
                <w:rFonts w:ascii="Times New Roman" w:hAnsi="Times New Roman"/>
                <w:bCs/>
              </w:rPr>
              <w:t xml:space="preserve">Training attended: </w:t>
            </w:r>
            <w:r w:rsidR="00CB096B" w:rsidRPr="001369B9">
              <w:rPr>
                <w:rFonts w:ascii="Times New Roman" w:hAnsi="Times New Roman"/>
                <w:bCs/>
              </w:rPr>
              <w:t xml:space="preserve">    </w:t>
            </w:r>
            <w:r w:rsidRPr="001369B9">
              <w:rPr>
                <w:rFonts w:ascii="Times New Roman" w:hAnsi="Times New Roman"/>
                <w:bCs/>
              </w:rPr>
              <w:t>1:Unix Training</w:t>
            </w:r>
          </w:p>
          <w:p w:rsidR="00381AE9" w:rsidRPr="001369B9" w:rsidRDefault="00AB1161" w:rsidP="00381AE9">
            <w:pPr>
              <w:pStyle w:val="BodyText"/>
              <w:tabs>
                <w:tab w:val="left" w:pos="-90"/>
              </w:tabs>
              <w:rPr>
                <w:rFonts w:ascii="Times New Roman" w:hAnsi="Times New Roman"/>
                <w:bCs/>
              </w:rPr>
            </w:pPr>
            <w:r w:rsidRPr="001369B9">
              <w:rPr>
                <w:rFonts w:ascii="Times New Roman" w:hAnsi="Times New Roman"/>
                <w:bCs/>
              </w:rPr>
              <w:t xml:space="preserve">                                  </w:t>
            </w:r>
            <w:r w:rsidR="00381AE9" w:rsidRPr="001369B9">
              <w:rPr>
                <w:rFonts w:ascii="Times New Roman" w:hAnsi="Times New Roman"/>
                <w:bCs/>
              </w:rPr>
              <w:t>2:Informatica Basic training</w:t>
            </w:r>
          </w:p>
          <w:p w:rsidR="00AB1161" w:rsidRPr="001369B9" w:rsidRDefault="00AB1161" w:rsidP="00381AE9">
            <w:pPr>
              <w:pStyle w:val="BodyText"/>
              <w:tabs>
                <w:tab w:val="left" w:pos="-90"/>
              </w:tabs>
              <w:rPr>
                <w:rFonts w:ascii="Times New Roman" w:hAnsi="Times New Roman"/>
                <w:bCs/>
              </w:rPr>
            </w:pPr>
            <w:r w:rsidRPr="001369B9">
              <w:rPr>
                <w:rFonts w:ascii="Times New Roman" w:hAnsi="Times New Roman"/>
                <w:bCs/>
              </w:rPr>
              <w:t xml:space="preserve">                                  3.Behavioral training</w:t>
            </w:r>
          </w:p>
          <w:p w:rsidR="00AB1161" w:rsidRPr="001369B9" w:rsidRDefault="00AB1161" w:rsidP="00381AE9">
            <w:pPr>
              <w:pStyle w:val="BodyText"/>
              <w:tabs>
                <w:tab w:val="left" w:pos="-90"/>
              </w:tabs>
              <w:rPr>
                <w:rFonts w:ascii="Times New Roman" w:hAnsi="Times New Roman"/>
                <w:bCs/>
              </w:rPr>
            </w:pPr>
          </w:p>
          <w:p w:rsidR="00AB1161" w:rsidRPr="001369B9" w:rsidRDefault="00AB1161" w:rsidP="00381AE9">
            <w:pPr>
              <w:pStyle w:val="BodyText"/>
              <w:tabs>
                <w:tab w:val="left" w:pos="-90"/>
              </w:tabs>
              <w:rPr>
                <w:rFonts w:ascii="Times New Roman" w:hAnsi="Times New Roman"/>
              </w:rPr>
            </w:pPr>
          </w:p>
          <w:tbl>
            <w:tblPr>
              <w:tblStyle w:val="PlainTable2"/>
              <w:tblW w:w="7105" w:type="dxa"/>
              <w:tblLayout w:type="fixed"/>
              <w:tblLook w:val="04A0" w:firstRow="1" w:lastRow="0" w:firstColumn="1" w:lastColumn="0" w:noHBand="0" w:noVBand="1"/>
            </w:tblPr>
            <w:tblGrid>
              <w:gridCol w:w="2368"/>
              <w:gridCol w:w="2368"/>
              <w:gridCol w:w="2369"/>
            </w:tblGrid>
            <w:tr w:rsidR="00AB1161" w:rsidRPr="001369B9" w:rsidTr="000732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:rsidR="00AB1161" w:rsidRPr="001369B9" w:rsidRDefault="00AB1161" w:rsidP="00381AE9">
                  <w:pPr>
                    <w:pStyle w:val="BodyText"/>
                    <w:tabs>
                      <w:tab w:val="left" w:pos="-90"/>
                    </w:tabs>
                    <w:rPr>
                      <w:rFonts w:ascii="Times New Roman" w:hAnsi="Times New Roman"/>
                    </w:rPr>
                  </w:pPr>
                  <w:r w:rsidRPr="001369B9">
                    <w:rPr>
                      <w:rFonts w:ascii="Times New Roman" w:hAnsi="Times New Roman"/>
                    </w:rPr>
                    <w:t>BE</w:t>
                  </w:r>
                </w:p>
              </w:tc>
              <w:tc>
                <w:tcPr>
                  <w:tcW w:w="2368" w:type="dxa"/>
                </w:tcPr>
                <w:p w:rsidR="00AB1161" w:rsidRPr="001369B9" w:rsidRDefault="00AB1161" w:rsidP="00381AE9">
                  <w:pPr>
                    <w:pStyle w:val="BodyText"/>
                    <w:tabs>
                      <w:tab w:val="left" w:pos="-90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</w:rPr>
                  </w:pPr>
                  <w:r w:rsidRPr="001369B9">
                    <w:rPr>
                      <w:rFonts w:ascii="Times New Roman" w:hAnsi="Times New Roman"/>
                      <w:b w:val="0"/>
                    </w:rPr>
                    <w:t>SIES Graduate School of Technology</w:t>
                  </w:r>
                </w:p>
              </w:tc>
              <w:tc>
                <w:tcPr>
                  <w:tcW w:w="2369" w:type="dxa"/>
                </w:tcPr>
                <w:p w:rsidR="00AB1161" w:rsidRPr="001369B9" w:rsidRDefault="00AB1161" w:rsidP="00381AE9">
                  <w:pPr>
                    <w:pStyle w:val="BodyText"/>
                    <w:tabs>
                      <w:tab w:val="left" w:pos="-90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</w:rPr>
                  </w:pPr>
                  <w:r w:rsidRPr="001369B9">
                    <w:rPr>
                      <w:rFonts w:ascii="Times New Roman" w:hAnsi="Times New Roman"/>
                      <w:b w:val="0"/>
                    </w:rPr>
                    <w:t>2015</w:t>
                  </w:r>
                </w:p>
              </w:tc>
            </w:tr>
            <w:tr w:rsidR="00AB1161" w:rsidRPr="001369B9" w:rsidTr="000732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:rsidR="00AB1161" w:rsidRPr="001369B9" w:rsidRDefault="00AB1161" w:rsidP="00381AE9">
                  <w:pPr>
                    <w:pStyle w:val="BodyText"/>
                    <w:tabs>
                      <w:tab w:val="left" w:pos="-90"/>
                    </w:tabs>
                    <w:rPr>
                      <w:rFonts w:ascii="Times New Roman" w:hAnsi="Times New Roman"/>
                    </w:rPr>
                  </w:pPr>
                  <w:r w:rsidRPr="001369B9">
                    <w:rPr>
                      <w:rFonts w:ascii="Times New Roman" w:hAnsi="Times New Roman"/>
                    </w:rPr>
                    <w:t xml:space="preserve">HSC </w:t>
                  </w:r>
                </w:p>
              </w:tc>
              <w:tc>
                <w:tcPr>
                  <w:tcW w:w="2368" w:type="dxa"/>
                </w:tcPr>
                <w:p w:rsidR="00AB1161" w:rsidRPr="001369B9" w:rsidRDefault="00AB1161" w:rsidP="00381AE9">
                  <w:pPr>
                    <w:pStyle w:val="BodyText"/>
                    <w:tabs>
                      <w:tab w:val="left" w:pos="-90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1369B9">
                    <w:rPr>
                      <w:rFonts w:ascii="Times New Roman" w:hAnsi="Times New Roman"/>
                    </w:rPr>
                    <w:t xml:space="preserve">Vani </w:t>
                  </w:r>
                  <w:proofErr w:type="spellStart"/>
                  <w:r w:rsidRPr="001369B9">
                    <w:rPr>
                      <w:rFonts w:ascii="Times New Roman" w:hAnsi="Times New Roman"/>
                    </w:rPr>
                    <w:t>Vidyalaya</w:t>
                  </w:r>
                  <w:proofErr w:type="spellEnd"/>
                </w:p>
              </w:tc>
              <w:tc>
                <w:tcPr>
                  <w:tcW w:w="2369" w:type="dxa"/>
                </w:tcPr>
                <w:p w:rsidR="00AB1161" w:rsidRPr="001369B9" w:rsidRDefault="00AB1161" w:rsidP="00381AE9">
                  <w:pPr>
                    <w:pStyle w:val="BodyText"/>
                    <w:tabs>
                      <w:tab w:val="left" w:pos="-90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1369B9">
                    <w:rPr>
                      <w:rFonts w:ascii="Times New Roman" w:hAnsi="Times New Roman"/>
                    </w:rPr>
                    <w:t>2010</w:t>
                  </w:r>
                </w:p>
              </w:tc>
            </w:tr>
            <w:tr w:rsidR="00AB1161" w:rsidRPr="001369B9" w:rsidTr="00073287">
              <w:trPr>
                <w:trHeight w:val="4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:rsidR="00AB1161" w:rsidRPr="001369B9" w:rsidRDefault="00FA387D" w:rsidP="00381AE9">
                  <w:pPr>
                    <w:pStyle w:val="BodyText"/>
                    <w:tabs>
                      <w:tab w:val="left" w:pos="-90"/>
                    </w:tabs>
                    <w:rPr>
                      <w:rFonts w:ascii="Times New Roman" w:hAnsi="Times New Roman"/>
                    </w:rPr>
                  </w:pPr>
                  <w:r w:rsidRPr="001369B9">
                    <w:rPr>
                      <w:rFonts w:ascii="Times New Roman" w:hAnsi="Times New Roman"/>
                    </w:rPr>
                    <w:t>SSC</w:t>
                  </w:r>
                </w:p>
              </w:tc>
              <w:tc>
                <w:tcPr>
                  <w:tcW w:w="2368" w:type="dxa"/>
                </w:tcPr>
                <w:p w:rsidR="00AB1161" w:rsidRPr="001369B9" w:rsidRDefault="00FA387D" w:rsidP="00381AE9">
                  <w:pPr>
                    <w:pStyle w:val="BodyText"/>
                    <w:tabs>
                      <w:tab w:val="left" w:pos="-90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1369B9">
                    <w:rPr>
                      <w:rFonts w:ascii="Times New Roman" w:hAnsi="Times New Roman"/>
                    </w:rPr>
                    <w:t xml:space="preserve">Dominic </w:t>
                  </w:r>
                  <w:proofErr w:type="spellStart"/>
                  <w:r w:rsidRPr="001369B9">
                    <w:rPr>
                      <w:rFonts w:ascii="Times New Roman" w:hAnsi="Times New Roman"/>
                    </w:rPr>
                    <w:t>Savio</w:t>
                  </w:r>
                  <w:proofErr w:type="spellEnd"/>
                  <w:r w:rsidRPr="001369B9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1369B9">
                    <w:rPr>
                      <w:rFonts w:ascii="Times New Roman" w:hAnsi="Times New Roman"/>
                    </w:rPr>
                    <w:t>Vidyalaya</w:t>
                  </w:r>
                  <w:proofErr w:type="spellEnd"/>
                </w:p>
              </w:tc>
              <w:tc>
                <w:tcPr>
                  <w:tcW w:w="2369" w:type="dxa"/>
                </w:tcPr>
                <w:p w:rsidR="00AB1161" w:rsidRPr="001369B9" w:rsidRDefault="00FA387D" w:rsidP="00381AE9">
                  <w:pPr>
                    <w:pStyle w:val="BodyText"/>
                    <w:tabs>
                      <w:tab w:val="left" w:pos="-90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</w:rPr>
                  </w:pPr>
                  <w:r w:rsidRPr="001369B9">
                    <w:rPr>
                      <w:rFonts w:ascii="Times New Roman" w:hAnsi="Times New Roman"/>
                    </w:rPr>
                    <w:t>2008</w:t>
                  </w:r>
                </w:p>
              </w:tc>
            </w:tr>
          </w:tbl>
          <w:p w:rsidR="00AB1161" w:rsidRPr="00CB096B" w:rsidRDefault="00AB1161" w:rsidP="00381AE9">
            <w:pPr>
              <w:pStyle w:val="BodyText"/>
              <w:tabs>
                <w:tab w:val="left" w:pos="-90"/>
              </w:tabs>
              <w:rPr>
                <w:rFonts w:ascii="Times New Roman" w:hAnsi="Times New Roman"/>
              </w:rPr>
            </w:pPr>
          </w:p>
        </w:tc>
      </w:tr>
      <w:tr w:rsidR="00DC764B" w:rsidTr="001369B9">
        <w:tc>
          <w:tcPr>
            <w:tcW w:w="2070" w:type="dxa"/>
          </w:tcPr>
          <w:p w:rsidR="00DC764B" w:rsidRPr="00CB096B" w:rsidRDefault="00FA387D" w:rsidP="00FA387D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CB096B">
              <w:rPr>
                <w:rFonts w:ascii="Times New Roman" w:hAnsi="Times New Roman"/>
                <w:sz w:val="24"/>
                <w:szCs w:val="24"/>
              </w:rPr>
              <w:t>Certifications:</w:t>
            </w:r>
          </w:p>
        </w:tc>
        <w:tc>
          <w:tcPr>
            <w:tcW w:w="7019" w:type="dxa"/>
          </w:tcPr>
          <w:p w:rsidR="00DC764B" w:rsidRPr="001369B9" w:rsidRDefault="00FA387D" w:rsidP="00FA3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AMP Certification (Internal)</w:t>
            </w:r>
          </w:p>
          <w:p w:rsidR="00FA387D" w:rsidRPr="00CB096B" w:rsidRDefault="00FA387D" w:rsidP="00FA387D">
            <w:pPr>
              <w:rPr>
                <w:rFonts w:ascii="Times New Roman" w:hAnsi="Times New Roman" w:cs="Times New Roman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NCFM Certification(Financial </w:t>
            </w:r>
            <w:proofErr w:type="spellStart"/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Markets:Beginners</w:t>
            </w:r>
            <w:proofErr w:type="spellEnd"/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 Module)</w:t>
            </w:r>
          </w:p>
        </w:tc>
      </w:tr>
      <w:tr w:rsidR="00DC764B" w:rsidTr="001369B9">
        <w:tc>
          <w:tcPr>
            <w:tcW w:w="2070" w:type="dxa"/>
          </w:tcPr>
          <w:p w:rsidR="00DC764B" w:rsidRPr="00CB096B" w:rsidRDefault="00FA387D" w:rsidP="00FA387D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CB096B">
              <w:rPr>
                <w:rFonts w:ascii="Times New Roman" w:hAnsi="Times New Roman"/>
                <w:sz w:val="24"/>
                <w:szCs w:val="24"/>
              </w:rPr>
              <w:t>Project Expertise:</w:t>
            </w:r>
          </w:p>
          <w:p w:rsidR="00073287" w:rsidRPr="00CB096B" w:rsidRDefault="00073287" w:rsidP="00073287">
            <w:pPr>
              <w:rPr>
                <w:rFonts w:ascii="Times New Roman" w:hAnsi="Times New Roman" w:cs="Times New Roman"/>
              </w:rPr>
            </w:pPr>
          </w:p>
          <w:p w:rsidR="00073287" w:rsidRPr="00CB096B" w:rsidRDefault="00073287" w:rsidP="00073287">
            <w:pPr>
              <w:rPr>
                <w:rFonts w:ascii="Times New Roman" w:hAnsi="Times New Roman" w:cs="Times New Roman"/>
              </w:rPr>
            </w:pPr>
          </w:p>
          <w:p w:rsidR="00073287" w:rsidRPr="00CB096B" w:rsidRDefault="00073287" w:rsidP="00073287">
            <w:pPr>
              <w:rPr>
                <w:rFonts w:ascii="Times New Roman" w:hAnsi="Times New Roman" w:cs="Times New Roman"/>
              </w:rPr>
            </w:pPr>
          </w:p>
          <w:p w:rsidR="00073287" w:rsidRPr="00CB096B" w:rsidRDefault="00073287" w:rsidP="00073287">
            <w:pPr>
              <w:rPr>
                <w:rFonts w:ascii="Times New Roman" w:hAnsi="Times New Roman" w:cs="Times New Roman"/>
              </w:rPr>
            </w:pPr>
          </w:p>
          <w:p w:rsidR="00CB096B" w:rsidRDefault="00CB096B" w:rsidP="000732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73287" w:rsidRPr="00CB096B" w:rsidRDefault="00073287" w:rsidP="000732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96B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96B" w:rsidRPr="00CB096B" w:rsidRDefault="00CB096B" w:rsidP="000732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69B9" w:rsidRDefault="001369B9" w:rsidP="000732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69B9" w:rsidRDefault="001369B9" w:rsidP="000732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69B9" w:rsidRDefault="001369B9" w:rsidP="000732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69B9" w:rsidRDefault="001369B9" w:rsidP="000732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69B9" w:rsidRDefault="001369B9" w:rsidP="000732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69B9" w:rsidRDefault="001369B9" w:rsidP="000732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96B">
              <w:rPr>
                <w:rFonts w:ascii="Times New Roman" w:hAnsi="Times New Roman" w:cs="Times New Roman"/>
                <w:b/>
                <w:sz w:val="24"/>
                <w:szCs w:val="24"/>
              </w:rPr>
              <w:t>Roles and responsibilities:</w:t>
            </w:r>
          </w:p>
          <w:p w:rsidR="00073287" w:rsidRPr="00CB096B" w:rsidRDefault="00073287" w:rsidP="00073287">
            <w:pPr>
              <w:rPr>
                <w:rFonts w:ascii="Times New Roman" w:hAnsi="Times New Roman" w:cs="Times New Roman"/>
              </w:rPr>
            </w:pPr>
          </w:p>
          <w:p w:rsidR="00073287" w:rsidRPr="00CB096B" w:rsidRDefault="00073287" w:rsidP="00073287">
            <w:pPr>
              <w:rPr>
                <w:rFonts w:ascii="Times New Roman" w:hAnsi="Times New Roman" w:cs="Times New Roman"/>
              </w:rPr>
            </w:pPr>
          </w:p>
          <w:p w:rsidR="00073287" w:rsidRPr="00CB096B" w:rsidRDefault="00073287" w:rsidP="00073287">
            <w:pPr>
              <w:rPr>
                <w:rFonts w:ascii="Times New Roman" w:hAnsi="Times New Roman" w:cs="Times New Roman"/>
              </w:rPr>
            </w:pPr>
          </w:p>
          <w:p w:rsidR="00073287" w:rsidRPr="00CB096B" w:rsidRDefault="00073287" w:rsidP="000732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9" w:type="dxa"/>
          </w:tcPr>
          <w:tbl>
            <w:tblPr>
              <w:tblStyle w:val="PlainTable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5100"/>
            </w:tblGrid>
            <w:tr w:rsidR="00073287" w:rsidRPr="00CB096B" w:rsidTr="000732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</w:tcPr>
                <w:p w:rsidR="00073287" w:rsidRPr="001369B9" w:rsidRDefault="00073287" w:rsidP="00FA38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Client</w:t>
                  </w:r>
                </w:p>
              </w:tc>
              <w:tc>
                <w:tcPr>
                  <w:tcW w:w="5100" w:type="dxa"/>
                </w:tcPr>
                <w:p w:rsidR="00073287" w:rsidRPr="001369B9" w:rsidRDefault="00073287" w:rsidP="00FA387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INVESCO</w:t>
                  </w:r>
                </w:p>
              </w:tc>
            </w:tr>
            <w:tr w:rsidR="00073287" w:rsidRPr="00CB096B" w:rsidTr="000732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</w:tcPr>
                <w:p w:rsidR="00073287" w:rsidRPr="001369B9" w:rsidRDefault="00073287" w:rsidP="00FA38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Name</w:t>
                  </w:r>
                </w:p>
              </w:tc>
              <w:tc>
                <w:tcPr>
                  <w:tcW w:w="5100" w:type="dxa"/>
                </w:tcPr>
                <w:p w:rsidR="00073287" w:rsidRPr="001369B9" w:rsidRDefault="00073287" w:rsidP="00FA38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INVESCO-Eagle Maintenance</w:t>
                  </w:r>
                </w:p>
              </w:tc>
            </w:tr>
            <w:tr w:rsidR="00073287" w:rsidRPr="00CB096B" w:rsidTr="000732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</w:tcPr>
                <w:p w:rsidR="00073287" w:rsidRPr="001369B9" w:rsidRDefault="00073287" w:rsidP="00FA38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</w:t>
                  </w:r>
                </w:p>
              </w:tc>
              <w:tc>
                <w:tcPr>
                  <w:tcW w:w="5100" w:type="dxa"/>
                </w:tcPr>
                <w:p w:rsidR="00073287" w:rsidRPr="001369B9" w:rsidRDefault="00073287" w:rsidP="00FA38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Team Member</w:t>
                  </w:r>
                </w:p>
              </w:tc>
            </w:tr>
            <w:tr w:rsidR="00073287" w:rsidRPr="00CB096B" w:rsidTr="000732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</w:tcPr>
                <w:p w:rsidR="00073287" w:rsidRPr="001369B9" w:rsidRDefault="00073287" w:rsidP="00FA38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Environment</w:t>
                  </w:r>
                </w:p>
              </w:tc>
              <w:tc>
                <w:tcPr>
                  <w:tcW w:w="5100" w:type="dxa"/>
                </w:tcPr>
                <w:p w:rsidR="00073287" w:rsidRPr="001369B9" w:rsidRDefault="00073287" w:rsidP="00FA38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Oracle 11g,Batch Scripts</w:t>
                  </w:r>
                </w:p>
              </w:tc>
            </w:tr>
            <w:tr w:rsidR="00073287" w:rsidRPr="00CB096B" w:rsidTr="000732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</w:tcPr>
                <w:p w:rsidR="00073287" w:rsidRPr="001369B9" w:rsidRDefault="00073287" w:rsidP="00FA38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5100" w:type="dxa"/>
                </w:tcPr>
                <w:p w:rsidR="00073287" w:rsidRPr="001369B9" w:rsidRDefault="00073287" w:rsidP="00FA38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February 2016-April 2017</w:t>
                  </w:r>
                </w:p>
              </w:tc>
            </w:tr>
            <w:tr w:rsidR="00073287" w:rsidRPr="00CB096B" w:rsidTr="000732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</w:tcPr>
                <w:p w:rsidR="00073287" w:rsidRPr="001369B9" w:rsidRDefault="00073287" w:rsidP="00FA38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Tools Used</w:t>
                  </w:r>
                </w:p>
              </w:tc>
              <w:tc>
                <w:tcPr>
                  <w:tcW w:w="5100" w:type="dxa"/>
                </w:tcPr>
                <w:p w:rsidR="00073287" w:rsidRPr="001369B9" w:rsidRDefault="001369B9" w:rsidP="00FA387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9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Eagle Pace</w:t>
                  </w:r>
                </w:p>
              </w:tc>
            </w:tr>
          </w:tbl>
          <w:p w:rsidR="00DC764B" w:rsidRPr="00CB096B" w:rsidRDefault="00DC764B" w:rsidP="00FA387D">
            <w:pPr>
              <w:rPr>
                <w:rFonts w:ascii="Times New Roman" w:hAnsi="Times New Roman" w:cs="Times New Roman"/>
              </w:rPr>
            </w:pPr>
          </w:p>
          <w:p w:rsidR="001369B9" w:rsidRDefault="001369B9" w:rsidP="000732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EB6" w:rsidRPr="001369B9" w:rsidRDefault="00073287" w:rsidP="00073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Usually a batch job or group of related batch jobs (schedule/stream) runs to accomplish </w:t>
            </w:r>
            <w:r w:rsidR="00C42EB6" w:rsidRPr="001369B9">
              <w:rPr>
                <w:rFonts w:ascii="Times New Roman" w:hAnsi="Times New Roman" w:cs="Times New Roman"/>
                <w:sz w:val="24"/>
                <w:szCs w:val="24"/>
              </w:rPr>
              <w:t>one or more business functions.</w:t>
            </w:r>
          </w:p>
          <w:p w:rsidR="00C42EB6" w:rsidRPr="001369B9" w:rsidRDefault="00073287" w:rsidP="00073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These batch jobs run unattended and normally complete without any errors or issues.</w:t>
            </w:r>
          </w:p>
          <w:p w:rsidR="00C42EB6" w:rsidRPr="001369B9" w:rsidRDefault="00073287" w:rsidP="00073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 However, sometimes the batch job can have a break/interruption/abend/abort. There could be several reasons why a job could abend.</w:t>
            </w: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 When a job abends, it can send out an automated alert notification via e-mail, page, text.</w:t>
            </w:r>
          </w:p>
          <w:p w:rsidR="00C42EB6" w:rsidRPr="001369B9" w:rsidRDefault="00C42EB6" w:rsidP="00073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 The on call person acknowledges the e-mail, page, text or phone call for the abended </w:t>
            </w:r>
            <w:r w:rsidR="001369B9" w:rsidRPr="001369B9">
              <w:rPr>
                <w:rFonts w:ascii="Times New Roman" w:hAnsi="Times New Roman" w:cs="Times New Roman"/>
                <w:sz w:val="24"/>
                <w:szCs w:val="24"/>
              </w:rPr>
              <w:t>job. Investigation</w:t>
            </w: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 is performed on the abended job.</w:t>
            </w:r>
          </w:p>
          <w:p w:rsidR="00C42EB6" w:rsidRPr="001369B9" w:rsidRDefault="00C42EB6" w:rsidP="00073287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1369B9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If similar Production error occurred in the past then the issue resolution steps are retrieved from the support knowledge base and error is resolved using those steps</w:t>
            </w:r>
            <w:r w:rsidRPr="001369B9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. </w:t>
            </w:r>
            <w:r w:rsidRPr="001369B9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. </w:t>
            </w:r>
          </w:p>
          <w:p w:rsidR="00C42EB6" w:rsidRPr="001369B9" w:rsidRDefault="00C42EB6" w:rsidP="00073287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If it is a new Production error then new Production error resolution steps are created and Production error is resolved. </w:t>
            </w:r>
          </w:p>
          <w:p w:rsidR="00C42EB6" w:rsidRPr="001369B9" w:rsidRDefault="00C42EB6" w:rsidP="00073287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The new Production error resolution steps are recorded in the knowledge base for the future usage</w:t>
            </w:r>
            <w:r w:rsidRPr="001369B9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:rsidR="00C42EB6" w:rsidRPr="001369B9" w:rsidRDefault="00C42EB6" w:rsidP="00073287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1369B9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If the Production error occurred due to programming errors then a request is created for the Development team to correct programming errors.</w:t>
            </w:r>
            <w:r w:rsidRPr="001369B9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</w:p>
          <w:p w:rsidR="00073287" w:rsidRPr="001369B9" w:rsidRDefault="00C42EB6" w:rsidP="00073287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If the Production error occurred due to job/schedule dependency issues or sequence issues then further analysis is done to find the correct sequence/dependencies</w:t>
            </w: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  <w:lang w:val="en"/>
              </w:rPr>
            </w:pPr>
          </w:p>
          <w:p w:rsidR="00CB096B" w:rsidRPr="00CB096B" w:rsidRDefault="00CB096B" w:rsidP="00CB096B">
            <w:pPr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szCs w:val="18"/>
              </w:rPr>
            </w:pPr>
          </w:p>
          <w:p w:rsidR="00C42EB6" w:rsidRPr="001369B9" w:rsidRDefault="00C42EB6" w:rsidP="004167C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Worked as a co </w:t>
            </w:r>
            <w:proofErr w:type="spellStart"/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ordinator</w:t>
            </w:r>
            <w:proofErr w:type="spellEnd"/>
            <w:r w:rsidRPr="001369B9">
              <w:rPr>
                <w:rFonts w:ascii="Times New Roman" w:hAnsi="Times New Roman" w:cs="Times New Roman"/>
                <w:sz w:val="24"/>
                <w:szCs w:val="24"/>
              </w:rPr>
              <w:t xml:space="preserve"> for maintenance of Eagle Pace Application.</w:t>
            </w:r>
          </w:p>
          <w:p w:rsidR="00C42EB6" w:rsidRPr="001369B9" w:rsidRDefault="00CB096B" w:rsidP="004167C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Communicated with Helpdesk for ticket creation/status of production issues</w:t>
            </w:r>
          </w:p>
          <w:p w:rsidR="00CB096B" w:rsidRPr="001369B9" w:rsidRDefault="00CB096B" w:rsidP="004167C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Communicated with COPS team for issues about file not received/ file delayed/ erroneous data in files.</w:t>
            </w:r>
          </w:p>
          <w:p w:rsidR="00CB096B" w:rsidRPr="001369B9" w:rsidRDefault="00CB096B" w:rsidP="004167C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Perform error resolution while processing files in PACE production environment</w:t>
            </w:r>
          </w:p>
          <w:p w:rsidR="00CB096B" w:rsidRPr="001369B9" w:rsidRDefault="00CB096B" w:rsidP="004167C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Worked on major/minor enhancements tasks assigned by client.</w:t>
            </w:r>
          </w:p>
          <w:p w:rsidR="00CB096B" w:rsidRPr="001369B9" w:rsidRDefault="00CB096B" w:rsidP="004167C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Performed production Job monitoring tasks on daily basis.</w:t>
            </w:r>
          </w:p>
          <w:p w:rsidR="00CB096B" w:rsidRPr="001369B9" w:rsidRDefault="00CB096B" w:rsidP="004167C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Involved in the preparation of test data.</w:t>
            </w:r>
          </w:p>
          <w:p w:rsidR="00CB096B" w:rsidRPr="001369B9" w:rsidRDefault="00CB096B" w:rsidP="004167C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Identified test requirement and checked if the test cases were complete to test the business functionality</w:t>
            </w:r>
          </w:p>
          <w:p w:rsidR="00CB096B" w:rsidRPr="001369B9" w:rsidRDefault="00CB096B" w:rsidP="004167C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Review of the Scripts and suggesting modification in the scripts.</w:t>
            </w:r>
          </w:p>
          <w:p w:rsidR="00CB096B" w:rsidRPr="001369B9" w:rsidRDefault="00CB096B" w:rsidP="004167C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Interacting with the onsite people and resolving the issues.</w:t>
            </w:r>
          </w:p>
          <w:p w:rsidR="00CB096B" w:rsidRPr="001369B9" w:rsidRDefault="00CB096B" w:rsidP="004167C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69B9">
              <w:rPr>
                <w:rFonts w:ascii="Times New Roman" w:hAnsi="Times New Roman" w:cs="Times New Roman"/>
                <w:sz w:val="24"/>
                <w:szCs w:val="24"/>
              </w:rPr>
              <w:t>Attended weekly status meetings and provide detailed status report to the client.</w:t>
            </w:r>
          </w:p>
          <w:p w:rsidR="00CB096B" w:rsidRPr="00CB096B" w:rsidRDefault="00CB096B" w:rsidP="00CB096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B096B" w:rsidRPr="00CB096B" w:rsidRDefault="00CB096B" w:rsidP="00CB096B">
            <w:pPr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2EB6" w:rsidRPr="00CB096B" w:rsidRDefault="00C42EB6" w:rsidP="00073287">
            <w:pPr>
              <w:rPr>
                <w:rFonts w:ascii="Times New Roman" w:hAnsi="Times New Roman" w:cs="Times New Roman"/>
              </w:rPr>
            </w:pPr>
          </w:p>
        </w:tc>
      </w:tr>
      <w:tr w:rsidR="00073287" w:rsidTr="001369B9">
        <w:tc>
          <w:tcPr>
            <w:tcW w:w="2070" w:type="dxa"/>
          </w:tcPr>
          <w:p w:rsidR="00073287" w:rsidRDefault="00073287" w:rsidP="00FA387D">
            <w:pPr>
              <w:pStyle w:val="Heading1"/>
            </w:pPr>
          </w:p>
        </w:tc>
        <w:tc>
          <w:tcPr>
            <w:tcW w:w="7019" w:type="dxa"/>
          </w:tcPr>
          <w:p w:rsidR="00073287" w:rsidRPr="00073287" w:rsidRDefault="00073287" w:rsidP="00FA387D">
            <w:pPr>
              <w:rPr>
                <w:rFonts w:ascii="Calibri" w:hAnsi="Calibri"/>
                <w:szCs w:val="18"/>
              </w:rPr>
            </w:pPr>
          </w:p>
        </w:tc>
      </w:tr>
      <w:tr w:rsidR="00DC764B" w:rsidTr="001369B9">
        <w:tc>
          <w:tcPr>
            <w:tcW w:w="2070" w:type="dxa"/>
          </w:tcPr>
          <w:p w:rsidR="00DC764B" w:rsidRDefault="00DC764B" w:rsidP="00FA387D">
            <w:pPr>
              <w:pStyle w:val="Heading1"/>
            </w:pPr>
          </w:p>
        </w:tc>
        <w:tc>
          <w:tcPr>
            <w:tcW w:w="7019" w:type="dxa"/>
          </w:tcPr>
          <w:p w:rsidR="00DC764B" w:rsidRDefault="00DC764B"/>
        </w:tc>
      </w:tr>
    </w:tbl>
    <w:p w:rsidR="00DC764B" w:rsidRDefault="00DC764B"/>
    <w:sectPr w:rsidR="00DC764B">
      <w:footerReference w:type="default" r:id="rId7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F6A" w:rsidRDefault="00752F6A">
      <w:pPr>
        <w:spacing w:after="0" w:line="240" w:lineRule="auto"/>
      </w:pPr>
      <w:r>
        <w:separator/>
      </w:r>
    </w:p>
  </w:endnote>
  <w:endnote w:type="continuationSeparator" w:id="0">
    <w:p w:rsidR="00752F6A" w:rsidRDefault="0075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DC764B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DC764B" w:rsidRDefault="00752F6A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17C02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DC764B" w:rsidRDefault="00752F6A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F67409D131ED4F87B401AC361060A0B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483C91">
                <w:t>Malathi Moopanar</w:t>
              </w:r>
            </w:sdtContent>
          </w:sdt>
        </w:p>
        <w:p w:rsidR="00DC764B" w:rsidRDefault="00752F6A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6084298B7C1B4493ADAB74ACD166A619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>
                <w:t>Street Address, City, ST ZIP Code</w:t>
              </w:r>
            </w:sdtContent>
          </w:sdt>
          <w:r>
            <w:t xml:space="preserve"> – </w:t>
          </w:r>
          <w:sdt>
            <w:sdtPr>
              <w:alias w:val="Telephone"/>
              <w:tag w:val=""/>
              <w:id w:val="-145366429"/>
              <w:placeholder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>
                <w:t>Telephone</w:t>
              </w:r>
            </w:sdtContent>
          </w:sdt>
          <w:r>
            <w:t xml:space="preserve"> – </w:t>
          </w:r>
          <w:sdt>
            <w:sdtPr>
              <w:alias w:val="Email"/>
              <w:tag w:val=""/>
              <w:id w:val="1846358867"/>
              <w:placeholder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Email</w:t>
              </w:r>
            </w:sdtContent>
          </w:sdt>
        </w:p>
      </w:tc>
    </w:tr>
  </w:tbl>
  <w:p w:rsidR="00DC764B" w:rsidRDefault="00DC76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F6A" w:rsidRDefault="00752F6A">
      <w:pPr>
        <w:spacing w:after="0" w:line="240" w:lineRule="auto"/>
      </w:pPr>
      <w:r>
        <w:separator/>
      </w:r>
    </w:p>
  </w:footnote>
  <w:footnote w:type="continuationSeparator" w:id="0">
    <w:p w:rsidR="00752F6A" w:rsidRDefault="00752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B491B"/>
    <w:multiLevelType w:val="hybridMultilevel"/>
    <w:tmpl w:val="843A164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DC57FF"/>
    <w:multiLevelType w:val="hybridMultilevel"/>
    <w:tmpl w:val="ABB01D66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BA466D"/>
    <w:multiLevelType w:val="hybridMultilevel"/>
    <w:tmpl w:val="0E9CDEA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0F206C"/>
    <w:multiLevelType w:val="hybridMultilevel"/>
    <w:tmpl w:val="2EC4793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91"/>
    <w:rsid w:val="00073287"/>
    <w:rsid w:val="001369B9"/>
    <w:rsid w:val="00381AE9"/>
    <w:rsid w:val="004167C5"/>
    <w:rsid w:val="00483C91"/>
    <w:rsid w:val="00617C02"/>
    <w:rsid w:val="00752F6A"/>
    <w:rsid w:val="00993D3F"/>
    <w:rsid w:val="00AB1161"/>
    <w:rsid w:val="00C42EB6"/>
    <w:rsid w:val="00CB096B"/>
    <w:rsid w:val="00DC764B"/>
    <w:rsid w:val="00FA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624CA-51D2-4B9E-BDC1-5DADC40B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BodyText">
    <w:name w:val="Body Text"/>
    <w:basedOn w:val="Normal"/>
    <w:link w:val="BodyTextChar"/>
    <w:rsid w:val="00381AE9"/>
    <w:pPr>
      <w:spacing w:after="0" w:line="240" w:lineRule="auto"/>
      <w:jc w:val="both"/>
    </w:pPr>
    <w:rPr>
      <w:rFonts w:ascii="Arial" w:eastAsia="Times New Roman" w:hAnsi="Arial" w:cs="Times New Roman"/>
      <w:color w:val="auto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381AE9"/>
    <w:rPr>
      <w:rFonts w:ascii="Arial" w:eastAsia="Times New Roman" w:hAnsi="Arial" w:cs="Times New Roman"/>
      <w:color w:val="auto"/>
      <w:sz w:val="24"/>
      <w:szCs w:val="24"/>
      <w:lang w:eastAsia="en-US"/>
    </w:rPr>
  </w:style>
  <w:style w:type="character" w:customStyle="1" w:styleId="jd21">
    <w:name w:val="jd21"/>
    <w:rsid w:val="00381AE9"/>
    <w:rPr>
      <w:rFonts w:ascii="Verdana" w:hAnsi="Verdana" w:hint="default"/>
      <w:sz w:val="17"/>
      <w:szCs w:val="17"/>
    </w:rPr>
  </w:style>
  <w:style w:type="table" w:styleId="TableGridLight">
    <w:name w:val="Grid Table Light"/>
    <w:basedOn w:val="TableNormal"/>
    <w:uiPriority w:val="40"/>
    <w:rsid w:val="000732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0732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732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73287"/>
    <w:pPr>
      <w:spacing w:after="0" w:line="240" w:lineRule="auto"/>
    </w:pPr>
    <w:tblPr>
      <w:tblStyleRowBandSize w:val="1"/>
      <w:tblStyleColBandSize w:val="1"/>
      <w:tblBorders>
        <w:top w:val="single" w:sz="4" w:space="0" w:color="D4AAB9" w:themeColor="accent1" w:themeTint="66"/>
        <w:left w:val="single" w:sz="4" w:space="0" w:color="D4AAB9" w:themeColor="accent1" w:themeTint="66"/>
        <w:bottom w:val="single" w:sz="4" w:space="0" w:color="D4AAB9" w:themeColor="accent1" w:themeTint="66"/>
        <w:right w:val="single" w:sz="4" w:space="0" w:color="D4AAB9" w:themeColor="accent1" w:themeTint="66"/>
        <w:insideH w:val="single" w:sz="4" w:space="0" w:color="D4AAB9" w:themeColor="accent1" w:themeTint="66"/>
        <w:insideV w:val="single" w:sz="4" w:space="0" w:color="D4AA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809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809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73287"/>
    <w:pPr>
      <w:spacing w:after="0" w:line="240" w:lineRule="auto"/>
    </w:pPr>
    <w:tblPr>
      <w:tblStyleRowBandSize w:val="1"/>
      <w:tblStyleColBandSize w:val="1"/>
      <w:tblBorders>
        <w:top w:val="single" w:sz="4" w:space="0" w:color="CBBFC8" w:themeColor="accent2" w:themeTint="66"/>
        <w:left w:val="single" w:sz="4" w:space="0" w:color="CBBFC8" w:themeColor="accent2" w:themeTint="66"/>
        <w:bottom w:val="single" w:sz="4" w:space="0" w:color="CBBFC8" w:themeColor="accent2" w:themeTint="66"/>
        <w:right w:val="single" w:sz="4" w:space="0" w:color="CBBFC8" w:themeColor="accent2" w:themeTint="66"/>
        <w:insideH w:val="single" w:sz="4" w:space="0" w:color="CBBFC8" w:themeColor="accent2" w:themeTint="66"/>
        <w:insideV w:val="single" w:sz="4" w:space="0" w:color="CBBFC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2A0A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0A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73287"/>
    <w:pPr>
      <w:spacing w:after="0" w:line="240" w:lineRule="auto"/>
    </w:pPr>
    <w:tblPr>
      <w:tblStyleRowBandSize w:val="1"/>
      <w:tblStyleColBandSize w:val="1"/>
      <w:tblBorders>
        <w:top w:val="single" w:sz="4" w:space="0" w:color="E3BCC7" w:themeColor="accent3" w:themeTint="66"/>
        <w:left w:val="single" w:sz="4" w:space="0" w:color="E3BCC7" w:themeColor="accent3" w:themeTint="66"/>
        <w:bottom w:val="single" w:sz="4" w:space="0" w:color="E3BCC7" w:themeColor="accent3" w:themeTint="66"/>
        <w:right w:val="single" w:sz="4" w:space="0" w:color="E3BCC7" w:themeColor="accent3" w:themeTint="66"/>
        <w:insideH w:val="single" w:sz="4" w:space="0" w:color="E3BCC7" w:themeColor="accent3" w:themeTint="66"/>
        <w:insideV w:val="single" w:sz="4" w:space="0" w:color="E3BCC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59BA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9BA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73287"/>
    <w:pPr>
      <w:spacing w:after="0" w:line="240" w:lineRule="auto"/>
    </w:pPr>
    <w:tblPr>
      <w:tblStyleRowBandSize w:val="1"/>
      <w:tblStyleColBandSize w:val="1"/>
      <w:tblBorders>
        <w:top w:val="single" w:sz="4" w:space="0" w:color="FBD6B1" w:themeColor="accent4" w:themeTint="66"/>
        <w:left w:val="single" w:sz="4" w:space="0" w:color="FBD6B1" w:themeColor="accent4" w:themeTint="66"/>
        <w:bottom w:val="single" w:sz="4" w:space="0" w:color="FBD6B1" w:themeColor="accent4" w:themeTint="66"/>
        <w:right w:val="single" w:sz="4" w:space="0" w:color="FBD6B1" w:themeColor="accent4" w:themeTint="66"/>
        <w:insideH w:val="single" w:sz="4" w:space="0" w:color="FBD6B1" w:themeColor="accent4" w:themeTint="66"/>
        <w:insideV w:val="single" w:sz="4" w:space="0" w:color="FBD6B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C18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18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732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732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509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ECD63F4DE54E089A059D7B76D9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9C359-92FE-442A-A352-02BA8E7E3F55}"/>
      </w:docPartPr>
      <w:docPartBody>
        <w:p w:rsidR="00000000" w:rsidRDefault="00941D5F">
          <w:pPr>
            <w:pStyle w:val="A6ECD63F4DE54E089A059D7B76D92D0F"/>
          </w:pPr>
          <w:r>
            <w:t>Your Name</w:t>
          </w:r>
        </w:p>
      </w:docPartBody>
    </w:docPart>
    <w:docPart>
      <w:docPartPr>
        <w:name w:val="B7960F9979E644088AFFDCF0AFE93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92893-9338-4B4E-AABD-F2EA5D0BF2DA}"/>
      </w:docPartPr>
      <w:docPartBody>
        <w:p w:rsidR="00000000" w:rsidRDefault="00941D5F">
          <w:pPr>
            <w:pStyle w:val="B7960F9979E644088AFFDCF0AFE937DD"/>
          </w:pPr>
          <w:r>
            <w:t>Objective</w:t>
          </w:r>
        </w:p>
      </w:docPartBody>
    </w:docPart>
    <w:docPart>
      <w:docPartPr>
        <w:name w:val="F67409D131ED4F87B401AC361060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09241-8A67-492F-BB2B-2E7FFD430A41}"/>
      </w:docPartPr>
      <w:docPartBody>
        <w:p w:rsidR="00000000" w:rsidRDefault="00941D5F">
          <w:pPr>
            <w:pStyle w:val="F67409D131ED4F87B401AC361060A0B4"/>
          </w:pPr>
          <w:r>
            <w:t>References</w:t>
          </w:r>
        </w:p>
      </w:docPartBody>
    </w:docPart>
    <w:docPart>
      <w:docPartPr>
        <w:name w:val="6084298B7C1B4493ADAB74ACD166A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B870E-C69A-41F0-89A2-C34850EF71C0}"/>
      </w:docPartPr>
      <w:docPartBody>
        <w:p w:rsidR="00000000" w:rsidRDefault="00941D5F">
          <w:pPr>
            <w:pStyle w:val="6084298B7C1B4493ADAB74ACD166A619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5F"/>
    <w:rsid w:val="0094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ECD63F4DE54E089A059D7B76D92D0F">
    <w:name w:val="A6ECD63F4DE54E089A059D7B76D92D0F"/>
  </w:style>
  <w:style w:type="paragraph" w:customStyle="1" w:styleId="9C7AF62E2E784498BE239BA97BAFC58D">
    <w:name w:val="9C7AF62E2E784498BE239BA97BAFC58D"/>
  </w:style>
  <w:style w:type="paragraph" w:customStyle="1" w:styleId="C9D9740C93B64400A6065841A677A8CB">
    <w:name w:val="C9D9740C93B64400A6065841A677A8CB"/>
  </w:style>
  <w:style w:type="paragraph" w:customStyle="1" w:styleId="5AFF39163BEC4700B4A606BDDE61B71F">
    <w:name w:val="5AFF39163BEC4700B4A606BDDE61B71F"/>
  </w:style>
  <w:style w:type="paragraph" w:customStyle="1" w:styleId="B7960F9979E644088AFFDCF0AFE937DD">
    <w:name w:val="B7960F9979E644088AFFDCF0AFE937DD"/>
  </w:style>
  <w:style w:type="paragraph" w:customStyle="1" w:styleId="90227D6931FA4082A682149B8986F7C6">
    <w:name w:val="90227D6931FA4082A682149B8986F7C6"/>
  </w:style>
  <w:style w:type="paragraph" w:customStyle="1" w:styleId="D22BDE213A664CD9B5E20DBC49E86B4B">
    <w:name w:val="D22BDE213A664CD9B5E20DBC49E86B4B"/>
  </w:style>
  <w:style w:type="paragraph" w:customStyle="1" w:styleId="F073F217D0E94CD99618AB2FEAC715E8">
    <w:name w:val="F073F217D0E94CD99618AB2FEAC715E8"/>
  </w:style>
  <w:style w:type="paragraph" w:customStyle="1" w:styleId="5DC2975380B24A02A0F208E228CD9CD9">
    <w:name w:val="5DC2975380B24A02A0F208E228CD9CD9"/>
  </w:style>
  <w:style w:type="paragraph" w:customStyle="1" w:styleId="05502557A6ED49D6A1446E975128B016">
    <w:name w:val="05502557A6ED49D6A1446E975128B016"/>
  </w:style>
  <w:style w:type="paragraph" w:customStyle="1" w:styleId="1B5EC1E795584A8B859E391548AA7B45">
    <w:name w:val="1B5EC1E795584A8B859E391548AA7B45"/>
  </w:style>
  <w:style w:type="paragraph" w:customStyle="1" w:styleId="2EF69B78CECD405AB265076BAFC35986">
    <w:name w:val="2EF69B78CECD405AB265076BAFC35986"/>
  </w:style>
  <w:style w:type="paragraph" w:customStyle="1" w:styleId="8A88892F8D1E4748ADBDE468219B252F">
    <w:name w:val="8A88892F8D1E4748ADBDE468219B252F"/>
  </w:style>
  <w:style w:type="paragraph" w:customStyle="1" w:styleId="A93385D58C764822A9B8444776A5FF0D">
    <w:name w:val="A93385D58C764822A9B8444776A5FF0D"/>
  </w:style>
  <w:style w:type="paragraph" w:customStyle="1" w:styleId="D7C42D07C48E4058B526FB9D17509E73">
    <w:name w:val="D7C42D07C48E4058B526FB9D17509E73"/>
  </w:style>
  <w:style w:type="paragraph" w:customStyle="1" w:styleId="6DAB22A9F0764F68B135EC01570AB374">
    <w:name w:val="6DAB22A9F0764F68B135EC01570AB374"/>
  </w:style>
  <w:style w:type="paragraph" w:customStyle="1" w:styleId="1107A6180EDA47BA9EFA6198D1EDC5EC">
    <w:name w:val="1107A6180EDA47BA9EFA6198D1EDC5EC"/>
  </w:style>
  <w:style w:type="paragraph" w:customStyle="1" w:styleId="420E6314D8E64E22B23229BF088FF7FE">
    <w:name w:val="420E6314D8E64E22B23229BF088FF7FE"/>
  </w:style>
  <w:style w:type="paragraph" w:customStyle="1" w:styleId="7FDE4084280E4159A6A151F52BB649D7">
    <w:name w:val="7FDE4084280E4159A6A151F52BB649D7"/>
  </w:style>
  <w:style w:type="paragraph" w:customStyle="1" w:styleId="CCBAF1C043254B2A88F526F3EC8C35CE">
    <w:name w:val="CCBAF1C043254B2A88F526F3EC8C35CE"/>
  </w:style>
  <w:style w:type="paragraph" w:customStyle="1" w:styleId="72D8238501BC4257BD4A101B0814E0A8">
    <w:name w:val="72D8238501BC4257BD4A101B0814E0A8"/>
  </w:style>
  <w:style w:type="paragraph" w:customStyle="1" w:styleId="A44A01555700455F9280F1BA1A5F4CBC">
    <w:name w:val="A44A01555700455F9280F1BA1A5F4CBC"/>
  </w:style>
  <w:style w:type="paragraph" w:customStyle="1" w:styleId="77E8C69AE1C044D9AF752BC62B7E3E12">
    <w:name w:val="77E8C69AE1C044D9AF752BC62B7E3E12"/>
  </w:style>
  <w:style w:type="paragraph" w:customStyle="1" w:styleId="1EDEED3079D1463BBBB1DE67CFDFB53F">
    <w:name w:val="1EDEED3079D1463BBBB1DE67CFDFB53F"/>
  </w:style>
  <w:style w:type="paragraph" w:customStyle="1" w:styleId="460D074E171B49DFA71731AEBCFAE2AD">
    <w:name w:val="460D074E171B49DFA71731AEBCFAE2AD"/>
  </w:style>
  <w:style w:type="paragraph" w:customStyle="1" w:styleId="8C2AFB0B8D92461AA28D5C36CE787FB2">
    <w:name w:val="8C2AFB0B8D92461AA28D5C36CE787FB2"/>
  </w:style>
  <w:style w:type="paragraph" w:customStyle="1" w:styleId="5BEB30E72B67404695A440367B553072">
    <w:name w:val="5BEB30E72B67404695A440367B553072"/>
  </w:style>
  <w:style w:type="paragraph" w:customStyle="1" w:styleId="40DCAEBC9BB6462F848798137F40360C">
    <w:name w:val="40DCAEBC9BB6462F848798137F40360C"/>
  </w:style>
  <w:style w:type="paragraph" w:customStyle="1" w:styleId="23083432C0E54DA494C945C8D6E517C9">
    <w:name w:val="23083432C0E54DA494C945C8D6E517C9"/>
  </w:style>
  <w:style w:type="paragraph" w:customStyle="1" w:styleId="F67409D131ED4F87B401AC361060A0B4">
    <w:name w:val="F67409D131ED4F87B401AC361060A0B4"/>
  </w:style>
  <w:style w:type="paragraph" w:customStyle="1" w:styleId="C921BECC7F294002B648FA1F6A86C71C">
    <w:name w:val="C921BECC7F294002B648FA1F6A86C71C"/>
  </w:style>
  <w:style w:type="paragraph" w:customStyle="1" w:styleId="6084298B7C1B4493ADAB74ACD166A619">
    <w:name w:val="6084298B7C1B4493ADAB74ACD166A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170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 Moopanar</dc:creator>
  <cp:keywords/>
  <dc:description/>
  <cp:lastModifiedBy>Malathi Moopanar</cp:lastModifiedBy>
  <cp:revision>3</cp:revision>
  <dcterms:created xsi:type="dcterms:W3CDTF">2017-04-24T11:25:00Z</dcterms:created>
  <dcterms:modified xsi:type="dcterms:W3CDTF">2017-04-24T14:33:00Z</dcterms:modified>
</cp:coreProperties>
</file>